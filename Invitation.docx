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5A1722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5A1722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CB3AB9" w:rsidRDefault="00CB3AB9">
                  <w:pPr>
                    <w:rPr>
                      <w:noProof/>
                    </w:rPr>
                  </w:pPr>
                </w:p>
                <w:p w:rsidR="005A1722" w:rsidRDefault="00CB3AB9">
                  <w:r>
                    <w:rPr>
                      <w:noProof/>
                    </w:rPr>
                    <w:drawing>
                      <wp:inline distT="0" distB="0" distL="0" distR="0">
                        <wp:extent cx="11708112" cy="5144004"/>
                        <wp:effectExtent l="0" t="0" r="8255" b="0"/>
                        <wp:docPr id="2" name="Picture 2" descr="https://tokyo2020.jp/jp/assets/upload/20160620-01-top-p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tokyo2020.jp/jp/assets/upload/20160620-01-top-p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86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708410" cy="5144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1722">
              <w:trPr>
                <w:trHeight w:hRule="exact" w:val="5760"/>
              </w:trPr>
              <w:tc>
                <w:tcPr>
                  <w:tcW w:w="7200" w:type="dxa"/>
                </w:tcPr>
                <w:p w:rsidR="005A1722" w:rsidRDefault="00CB3AB9">
                  <w:pPr>
                    <w:pStyle w:val="Subtitle"/>
                  </w:pPr>
                  <w:r>
                    <w:t>July 27, 2020</w:t>
                  </w:r>
                </w:p>
                <w:p w:rsidR="005A1722" w:rsidRDefault="00CB3AB9">
                  <w:pPr>
                    <w:pStyle w:val="Title"/>
                  </w:pPr>
                  <w:r>
                    <w:t>Tokyo olympics</w:t>
                  </w:r>
                </w:p>
                <w:sdt>
                  <w:sdtPr>
                    <w:id w:val="2000612752"/>
                    <w:placeholder>
                      <w:docPart w:val="8E0EC7415270464D8CF40C8FD2E51E1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5A1722" w:rsidRDefault="009B21AB">
                      <w:pPr>
                        <w:pStyle w:val="Heading1"/>
                      </w:pPr>
                      <w:r>
                        <w:t>[Event Description Heading]</w:t>
                      </w:r>
                    </w:p>
                  </w:sdtContent>
                </w:sdt>
                <w:p w:rsidR="005A1722" w:rsidRDefault="00CB3AB9">
                  <w:r w:rsidRPr="00CB3AB9">
                    <w:rPr>
                      <w:rFonts w:ascii="Meiryo" w:eastAsia="Meiryo" w:hAnsi="Meiryo" w:hint="eastAsia"/>
                      <w:color w:val="333333"/>
                      <w:sz w:val="23"/>
                      <w:szCs w:val="23"/>
                      <w:shd w:val="clear" w:color="auto" w:fill="FFFFFF"/>
                    </w:rPr>
                    <w:t>The Tokyo 1964 Games completely transformed Japan. The Tokyo 2020 Games, as the most innovative in history, will bring positive reform to the world by building on three core concepts:</w:t>
                  </w:r>
                  <w:r w:rsidRPr="00CB3AB9">
                    <w:rPr>
                      <w:rFonts w:ascii="Meiryo" w:eastAsia="Meiryo" w:hAnsi="Meiryo" w:hint="eastAsia"/>
                      <w:color w:val="333333"/>
                      <w:sz w:val="23"/>
                      <w:szCs w:val="23"/>
                      <w:shd w:val="clear" w:color="auto" w:fill="FFFFFF"/>
                    </w:rPr>
                    <w:br/>
                    <w:t>"Striving for your personal best (Achieving Personal Best)"</w:t>
                  </w:r>
                  <w:r w:rsidRPr="00CB3AB9">
                    <w:rPr>
                      <w:rFonts w:ascii="Meiryo" w:eastAsia="Meiryo" w:hAnsi="Meiryo" w:hint="eastAsia"/>
                      <w:color w:val="333333"/>
                      <w:sz w:val="23"/>
                      <w:szCs w:val="23"/>
                      <w:shd w:val="clear" w:color="auto" w:fill="FFFFFF"/>
                    </w:rPr>
                    <w:br/>
                    <w:t>"Accepting one another (Unity in Diversity)"</w:t>
                  </w:r>
                  <w:r w:rsidRPr="00CB3AB9">
                    <w:rPr>
                      <w:rFonts w:ascii="Meiryo" w:eastAsia="Meiryo" w:hAnsi="Meiryo" w:hint="eastAsia"/>
                      <w:color w:val="333333"/>
                      <w:sz w:val="23"/>
                      <w:szCs w:val="23"/>
                      <w:shd w:val="clear" w:color="auto" w:fill="FFFFFF"/>
                    </w:rPr>
                    <w:br/>
                    <w:t>"Passing on Legacy for the future (Connecting to Tomorrow)"</w:t>
                  </w:r>
                  <w:bookmarkStart w:id="0" w:name="_GoBack"/>
                  <w:bookmarkEnd w:id="0"/>
                </w:p>
              </w:tc>
            </w:tr>
            <w:tr w:rsidR="005A1722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5A1722" w:rsidRDefault="009B21AB">
                  <w:r>
                    <w:rPr>
                      <w:noProof/>
                    </w:rPr>
                    <w:drawing>
                      <wp:inline distT="0" distB="0" distL="0" distR="0">
                        <wp:extent cx="914400" cy="440871"/>
                        <wp:effectExtent l="0" t="0" r="0" b="0"/>
                        <wp:docPr id="10" name="Picture 10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40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A1722" w:rsidRDefault="005A1722"/>
        </w:tc>
        <w:tc>
          <w:tcPr>
            <w:tcW w:w="144" w:type="dxa"/>
          </w:tcPr>
          <w:p w:rsidR="005A1722" w:rsidRDefault="005A1722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5A1722">
              <w:trPr>
                <w:trHeight w:hRule="exact" w:val="10800"/>
              </w:trPr>
              <w:tc>
                <w:tcPr>
                  <w:tcW w:w="3446" w:type="dxa"/>
                  <w:shd w:val="clear" w:color="auto" w:fill="97C83C" w:themeFill="accent2"/>
                  <w:vAlign w:val="center"/>
                </w:tcPr>
                <w:p w:rsidR="005A1722" w:rsidRDefault="00CB3AB9">
                  <w:pPr>
                    <w:pStyle w:val="Heading2"/>
                  </w:pPr>
                  <w:sdt>
                    <w:sdtPr>
                      <w:id w:val="2068918032"/>
                      <w:placeholder>
                        <w:docPart w:val="FC958167BF78448088D4FFC9C64FBF95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9B21AB">
                        <w:t>[Add Key Event Info Here!]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CB3AB9">
                  <w:pPr>
                    <w:pStyle w:val="Heading2"/>
                  </w:pPr>
                  <w:sdt>
                    <w:sdtPr>
                      <w:id w:val="-619531705"/>
                      <w:placeholder>
                        <w:docPart w:val="2005AC65179A49BB84902CEACDA26D7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9B21AB">
                        <w:t>[Don’t Be Shy—Tell Them Why They Can’t Miss It!]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CB3AB9">
                  <w:pPr>
                    <w:pStyle w:val="Heading2"/>
                  </w:pPr>
                  <w:sdt>
                    <w:sdtPr>
                      <w:id w:val="-273402092"/>
                      <w:placeholder>
                        <w:docPart w:val="D13E0D2137AB402AB988CEC508C30B1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9B21AB">
                        <w:t>[One More Point Here!]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CB3AB9">
                  <w:pPr>
                    <w:pStyle w:val="Heading2"/>
                  </w:pPr>
                  <w:sdt>
                    <w:sdtPr>
                      <w:id w:val="-1987855617"/>
                      <w:placeholder>
                        <w:docPart w:val="A5BF4693F1E748EB9945F70E278B8FE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9B21AB">
                        <w:t>[Add More Great Info Here!]</w:t>
                      </w:r>
                    </w:sdtContent>
                  </w:sdt>
                </w:p>
                <w:p w:rsidR="005A1722" w:rsidRDefault="005A1722">
                  <w:pPr>
                    <w:pStyle w:val="Line"/>
                  </w:pPr>
                </w:p>
                <w:p w:rsidR="005A1722" w:rsidRDefault="00CB3AB9">
                  <w:pPr>
                    <w:pStyle w:val="Heading2"/>
                  </w:pPr>
                  <w:sdt>
                    <w:sdtPr>
                      <w:id w:val="529539938"/>
                      <w:placeholder>
                        <w:docPart w:val="C08CFA80D63041ADBB3EE24E6FF9A0C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9B21AB">
                        <w:t>[You Have Room for Another One Here!]</w:t>
                      </w:r>
                    </w:sdtContent>
                  </w:sdt>
                </w:p>
              </w:tc>
            </w:tr>
            <w:tr w:rsidR="005A1722">
              <w:trPr>
                <w:trHeight w:hRule="exact" w:val="144"/>
              </w:trPr>
              <w:tc>
                <w:tcPr>
                  <w:tcW w:w="3446" w:type="dxa"/>
                </w:tcPr>
                <w:p w:rsidR="005A1722" w:rsidRDefault="005A1722"/>
              </w:tc>
            </w:tr>
            <w:tr w:rsidR="005A1722">
              <w:trPr>
                <w:trHeight w:hRule="exact" w:val="3456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:rsidR="005A1722" w:rsidRDefault="00CB3AB9">
                  <w:pPr>
                    <w:pStyle w:val="Heading3"/>
                  </w:pPr>
                  <w:sdt>
                    <w:sdtPr>
                      <w:id w:val="2037618065"/>
                      <w:placeholder>
                        <w:docPart w:val="889F1643B016401B92C9BAE52B24C41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9B21AB">
                        <w:t>[Company Name]</w:t>
                      </w:r>
                    </w:sdtContent>
                  </w:sdt>
                </w:p>
                <w:p w:rsidR="005A1722" w:rsidRDefault="00CB3AB9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21BF18882C9C43188C8010980E646D06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9B21AB">
                        <w:t>[Street Address]</w:t>
                      </w:r>
                      <w:r w:rsidR="009B21AB">
                        <w:br/>
                        <w:t>[City, ST  ZIP Code]</w:t>
                      </w:r>
                      <w:r w:rsidR="009B21AB">
                        <w:br/>
                        <w:t>[Telephone]</w:t>
                      </w:r>
                    </w:sdtContent>
                  </w:sdt>
                </w:p>
                <w:p w:rsidR="005A1722" w:rsidRDefault="00CB3AB9">
                  <w:pPr>
                    <w:pStyle w:val="ContactInfo"/>
                  </w:pPr>
                  <w:sdt>
                    <w:sdtPr>
                      <w:id w:val="-1267527076"/>
                      <w:placeholder>
                        <w:docPart w:val="84B76847CFB049FB922BA57EACF19149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9B21AB">
                        <w:t>[Web Address]</w:t>
                      </w:r>
                    </w:sdtContent>
                  </w:sdt>
                </w:p>
                <w:p w:rsidR="005A1722" w:rsidRDefault="00CB3AB9">
                  <w:pPr>
                    <w:pStyle w:val="Date"/>
                  </w:pPr>
                  <w:sdt>
                    <w:sdtPr>
                      <w:id w:val="1558429644"/>
                      <w:placeholder>
                        <w:docPart w:val="12DDA9AE79ED40A1BFFDD94F1B08D032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9B21AB">
                        <w:t>[Dates and Times]</w:t>
                      </w:r>
                      <w:r w:rsidR="009B21AB">
                        <w:br/>
                        <w:t>[Dates and Times]</w:t>
                      </w:r>
                    </w:sdtContent>
                  </w:sdt>
                </w:p>
              </w:tc>
            </w:tr>
          </w:tbl>
          <w:p w:rsidR="005A1722" w:rsidRDefault="005A1722"/>
        </w:tc>
      </w:tr>
    </w:tbl>
    <w:p w:rsidR="005A1722" w:rsidRDefault="005A1722">
      <w:pPr>
        <w:pStyle w:val="NoSpacing"/>
      </w:pPr>
    </w:p>
    <w:sectPr w:rsidR="005A172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AB"/>
    <w:rsid w:val="005A1722"/>
    <w:rsid w:val="009B21AB"/>
    <w:rsid w:val="00C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8DB81-AE71-4F55-BE01-598A0840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cho_000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0EC7415270464D8CF40C8FD2E51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0E7AB-2EC6-4DF5-A970-F06E1EA60E72}"/>
      </w:docPartPr>
      <w:docPartBody>
        <w:p w:rsidR="00E02267" w:rsidRDefault="00CF043E">
          <w:pPr>
            <w:pStyle w:val="8E0EC7415270464D8CF40C8FD2E51E18"/>
          </w:pPr>
          <w:r>
            <w:t>[Event Description Heading]</w:t>
          </w:r>
        </w:p>
      </w:docPartBody>
    </w:docPart>
    <w:docPart>
      <w:docPartPr>
        <w:name w:val="FC958167BF78448088D4FFC9C64FB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5254D-CF3C-4C64-9875-EA1412ABEF06}"/>
      </w:docPartPr>
      <w:docPartBody>
        <w:p w:rsidR="00E02267" w:rsidRDefault="00CF043E">
          <w:pPr>
            <w:pStyle w:val="FC958167BF78448088D4FFC9C64FBF95"/>
          </w:pPr>
          <w:r>
            <w:t>[Add Key Event Info Here!]</w:t>
          </w:r>
        </w:p>
      </w:docPartBody>
    </w:docPart>
    <w:docPart>
      <w:docPartPr>
        <w:name w:val="2005AC65179A49BB84902CEACDA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59B3-5E7E-45A2-84A5-E4CE11792F17}"/>
      </w:docPartPr>
      <w:docPartBody>
        <w:p w:rsidR="00E02267" w:rsidRDefault="00CF043E">
          <w:pPr>
            <w:pStyle w:val="2005AC65179A49BB84902CEACDA26D7C"/>
          </w:pPr>
          <w:r>
            <w:t>[Don’t Be Shy—Tell Them Why They Can’t Miss It!]</w:t>
          </w:r>
        </w:p>
      </w:docPartBody>
    </w:docPart>
    <w:docPart>
      <w:docPartPr>
        <w:name w:val="D13E0D2137AB402AB988CEC508C30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A9C5-F91D-466E-A654-D6A99DE380C4}"/>
      </w:docPartPr>
      <w:docPartBody>
        <w:p w:rsidR="00E02267" w:rsidRDefault="00CF043E">
          <w:pPr>
            <w:pStyle w:val="D13E0D2137AB402AB988CEC508C30B1C"/>
          </w:pPr>
          <w:r>
            <w:t>[One More Point Here!]</w:t>
          </w:r>
        </w:p>
      </w:docPartBody>
    </w:docPart>
    <w:docPart>
      <w:docPartPr>
        <w:name w:val="A5BF4693F1E748EB9945F70E278B8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5FF9A-06BE-4DDF-90B2-D182BFEAFEE1}"/>
      </w:docPartPr>
      <w:docPartBody>
        <w:p w:rsidR="00E02267" w:rsidRDefault="00CF043E">
          <w:pPr>
            <w:pStyle w:val="A5BF4693F1E748EB9945F70E278B8FE8"/>
          </w:pPr>
          <w:r>
            <w:t>[Add More Great Info Here!]</w:t>
          </w:r>
        </w:p>
      </w:docPartBody>
    </w:docPart>
    <w:docPart>
      <w:docPartPr>
        <w:name w:val="C08CFA80D63041ADBB3EE24E6FF9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8316-6C59-40C9-B798-E10CB11F29A5}"/>
      </w:docPartPr>
      <w:docPartBody>
        <w:p w:rsidR="00E02267" w:rsidRDefault="00CF043E">
          <w:pPr>
            <w:pStyle w:val="C08CFA80D63041ADBB3EE24E6FF9A0C7"/>
          </w:pPr>
          <w:r>
            <w:t>[You Have Room for Another One Here!]</w:t>
          </w:r>
        </w:p>
      </w:docPartBody>
    </w:docPart>
    <w:docPart>
      <w:docPartPr>
        <w:name w:val="889F1643B016401B92C9BAE52B24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0F77-339B-461B-8B30-E81EA5FAD04D}"/>
      </w:docPartPr>
      <w:docPartBody>
        <w:p w:rsidR="00E02267" w:rsidRDefault="00CF043E">
          <w:pPr>
            <w:pStyle w:val="889F1643B016401B92C9BAE52B24C416"/>
          </w:pPr>
          <w:r>
            <w:t>[Company Name]</w:t>
          </w:r>
        </w:p>
      </w:docPartBody>
    </w:docPart>
    <w:docPart>
      <w:docPartPr>
        <w:name w:val="21BF18882C9C43188C8010980E646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A2C9-3405-48A3-9C4E-5F65697EC0C4}"/>
      </w:docPartPr>
      <w:docPartBody>
        <w:p w:rsidR="00E02267" w:rsidRDefault="00CF043E">
          <w:pPr>
            <w:pStyle w:val="21BF18882C9C43188C8010980E646D06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  <w:docPart>
      <w:docPartPr>
        <w:name w:val="84B76847CFB049FB922BA57EACF19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78D4-EBB8-46D1-9949-D97E80F8BA88}"/>
      </w:docPartPr>
      <w:docPartBody>
        <w:p w:rsidR="00E02267" w:rsidRDefault="00CF043E">
          <w:pPr>
            <w:pStyle w:val="84B76847CFB049FB922BA57EACF19149"/>
          </w:pPr>
          <w:r>
            <w:t>[Web Address]</w:t>
          </w:r>
        </w:p>
      </w:docPartBody>
    </w:docPart>
    <w:docPart>
      <w:docPartPr>
        <w:name w:val="12DDA9AE79ED40A1BFFDD94F1B08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0BB0C-703F-41E6-82E5-F47FE5D27334}"/>
      </w:docPartPr>
      <w:docPartBody>
        <w:p w:rsidR="00E02267" w:rsidRDefault="00CF043E">
          <w:pPr>
            <w:pStyle w:val="12DDA9AE79ED40A1BFFDD94F1B08D032"/>
          </w:pPr>
          <w:r>
            <w:t>[Dates and Times]</w:t>
          </w:r>
          <w:r>
            <w:br/>
            <w:t>[Dates and Times]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3E"/>
    <w:rsid w:val="00610A9A"/>
    <w:rsid w:val="00CF043E"/>
    <w:rsid w:val="00E0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08AA85974454782C346E7AD8361EA">
    <w:name w:val="65E08AA85974454782C346E7AD8361EA"/>
  </w:style>
  <w:style w:type="paragraph" w:customStyle="1" w:styleId="6FAF8C98F63D43FB97A80F013E6B3B09">
    <w:name w:val="6FAF8C98F63D43FB97A80F013E6B3B09"/>
  </w:style>
  <w:style w:type="paragraph" w:customStyle="1" w:styleId="8E0EC7415270464D8CF40C8FD2E51E18">
    <w:name w:val="8E0EC7415270464D8CF40C8FD2E51E18"/>
  </w:style>
  <w:style w:type="paragraph" w:customStyle="1" w:styleId="D289FE4BD4C54505B8D2B0AA622AE444">
    <w:name w:val="D289FE4BD4C54505B8D2B0AA622AE444"/>
  </w:style>
  <w:style w:type="paragraph" w:customStyle="1" w:styleId="FC958167BF78448088D4FFC9C64FBF95">
    <w:name w:val="FC958167BF78448088D4FFC9C64FBF95"/>
  </w:style>
  <w:style w:type="paragraph" w:customStyle="1" w:styleId="2005AC65179A49BB84902CEACDA26D7C">
    <w:name w:val="2005AC65179A49BB84902CEACDA26D7C"/>
  </w:style>
  <w:style w:type="paragraph" w:customStyle="1" w:styleId="D13E0D2137AB402AB988CEC508C30B1C">
    <w:name w:val="D13E0D2137AB402AB988CEC508C30B1C"/>
  </w:style>
  <w:style w:type="paragraph" w:customStyle="1" w:styleId="A5BF4693F1E748EB9945F70E278B8FE8">
    <w:name w:val="A5BF4693F1E748EB9945F70E278B8FE8"/>
  </w:style>
  <w:style w:type="paragraph" w:customStyle="1" w:styleId="C08CFA80D63041ADBB3EE24E6FF9A0C7">
    <w:name w:val="C08CFA80D63041ADBB3EE24E6FF9A0C7"/>
  </w:style>
  <w:style w:type="paragraph" w:customStyle="1" w:styleId="889F1643B016401B92C9BAE52B24C416">
    <w:name w:val="889F1643B016401B92C9BAE52B24C416"/>
  </w:style>
  <w:style w:type="paragraph" w:customStyle="1" w:styleId="21BF18882C9C43188C8010980E646D06">
    <w:name w:val="21BF18882C9C43188C8010980E646D06"/>
  </w:style>
  <w:style w:type="paragraph" w:customStyle="1" w:styleId="84B76847CFB049FB922BA57EACF19149">
    <w:name w:val="84B76847CFB049FB922BA57EACF19149"/>
  </w:style>
  <w:style w:type="paragraph" w:customStyle="1" w:styleId="12DDA9AE79ED40A1BFFDD94F1B08D032">
    <w:name w:val="12DDA9AE79ED40A1BFFDD94F1B08D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Chavez</dc:creator>
  <cp:keywords/>
  <dc:description/>
  <cp:lastModifiedBy>da cholo</cp:lastModifiedBy>
  <cp:revision>2</cp:revision>
  <cp:lastPrinted>2012-12-25T21:02:00Z</cp:lastPrinted>
  <dcterms:created xsi:type="dcterms:W3CDTF">2016-08-10T09:51:00Z</dcterms:created>
  <dcterms:modified xsi:type="dcterms:W3CDTF">2016-08-10T09:57:00Z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